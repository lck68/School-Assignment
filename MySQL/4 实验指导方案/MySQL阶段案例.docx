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23" w:rsidRDefault="00027023" w:rsidP="00027023">
      <w:pPr>
        <w:widowControl/>
        <w:ind w:left="315" w:hangingChars="150" w:hanging="315"/>
        <w:jc w:val="left"/>
      </w:pPr>
    </w:p>
    <w:p w:rsidR="00027023" w:rsidRPr="00027023" w:rsidRDefault="00027023" w:rsidP="00027023">
      <w:pPr>
        <w:pStyle w:val="2"/>
        <w:rPr>
          <w:rFonts w:ascii="等线" w:eastAsia="等线" w:hAnsi="等线"/>
          <w:sz w:val="28"/>
          <w:szCs w:val="28"/>
        </w:rPr>
      </w:pPr>
      <w:r w:rsidRPr="006C4226">
        <w:rPr>
          <w:rFonts w:ascii="黑体" w:hAnsi="黑体" w:hint="eastAsia"/>
        </w:rPr>
        <w:t>MySql阶段案例一</w:t>
      </w:r>
      <w:r w:rsidRPr="00027023">
        <w:rPr>
          <w:rFonts w:ascii="等线" w:eastAsia="等线" w:hAnsi="等线" w:hint="eastAsia"/>
          <w:sz w:val="28"/>
          <w:szCs w:val="28"/>
        </w:rPr>
        <w:t>（涉及的知识点：数据库和表的基本操作，添加数据，多表操作）</w:t>
      </w:r>
    </w:p>
    <w:p w:rsidR="00027023" w:rsidRPr="006C4226" w:rsidRDefault="00027023" w:rsidP="00027023">
      <w:pPr>
        <w:pStyle w:val="3"/>
        <w:spacing w:line="340" w:lineRule="exact"/>
        <w:rPr>
          <w:szCs w:val="28"/>
        </w:rPr>
      </w:pPr>
      <w:r w:rsidRPr="006C4226">
        <w:rPr>
          <w:rFonts w:hint="eastAsia"/>
          <w:szCs w:val="28"/>
        </w:rPr>
        <w:t>题目：</w:t>
      </w:r>
    </w:p>
    <w:p w:rsidR="00027023" w:rsidRDefault="00027023" w:rsidP="00027023">
      <w:pPr>
        <w:widowControl/>
        <w:jc w:val="left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语句请按照要求完成如下操作：</w:t>
      </w:r>
    </w:p>
    <w:p w:rsidR="00027023" w:rsidRPr="00D442B4" w:rsidRDefault="00027023" w:rsidP="00027023">
      <w:pPr>
        <w:widowControl/>
        <w:ind w:leftChars="100" w:left="525" w:hangingChars="150" w:hanging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）创建一个名称为</w:t>
      </w:r>
      <w:r>
        <w:rPr>
          <w:rFonts w:hint="eastAsia"/>
        </w:rPr>
        <w:t>test</w:t>
      </w:r>
      <w:r>
        <w:rPr>
          <w:rFonts w:hint="eastAsia"/>
        </w:rPr>
        <w:t>的数据库。</w:t>
      </w:r>
    </w:p>
    <w:p w:rsidR="00027023" w:rsidRDefault="00027023" w:rsidP="00027023">
      <w:pPr>
        <w:widowControl/>
        <w:ind w:leftChars="100" w:left="525" w:hangingChars="150" w:hanging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test</w:t>
      </w:r>
      <w:r>
        <w:rPr>
          <w:rFonts w:hint="eastAsia"/>
        </w:rPr>
        <w:t>数据库中创建两张表，</w:t>
      </w:r>
      <w:r>
        <w:rPr>
          <w:rFonts w:hint="eastAsia"/>
        </w:rPr>
        <w:t>Department</w:t>
      </w:r>
      <w:r>
        <w:rPr>
          <w:rFonts w:hint="eastAsia"/>
        </w:rPr>
        <w:t>部门表和</w:t>
      </w:r>
      <w:r>
        <w:rPr>
          <w:rFonts w:hint="eastAsia"/>
        </w:rPr>
        <w:t>Employee</w:t>
      </w:r>
      <w:r>
        <w:rPr>
          <w:rFonts w:hint="eastAsia"/>
        </w:rPr>
        <w:t>雇员表，表名和字段信息如下表所示。</w:t>
      </w:r>
    </w:p>
    <w:p w:rsidR="00027023" w:rsidRDefault="00027023" w:rsidP="00027023">
      <w:pPr>
        <w:widowControl/>
        <w:ind w:leftChars="150" w:left="315" w:firstLineChars="950" w:firstLine="1995"/>
        <w:jc w:val="left"/>
      </w:pPr>
      <w:r>
        <w:t>Department</w:t>
      </w:r>
      <w:r>
        <w:rPr>
          <w:rFonts w:hint="eastAsia"/>
        </w:rPr>
        <w:t>部门表</w:t>
      </w:r>
    </w:p>
    <w:tbl>
      <w:tblPr>
        <w:tblStyle w:val="a9"/>
        <w:tblW w:w="0" w:type="auto"/>
        <w:tblInd w:w="315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027023" w:rsidTr="00261ADB"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字段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类型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是否空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是否主键</w:t>
            </w:r>
          </w:p>
        </w:tc>
      </w:tr>
      <w:tr w:rsidR="00027023" w:rsidTr="00261ADB"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did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int(4)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NO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PRI</w:t>
            </w:r>
          </w:p>
        </w:tc>
      </w:tr>
      <w:tr w:rsidR="00027023" w:rsidTr="00261ADB"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dname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varchar(36)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  <w:r>
              <w:t>YES</w:t>
            </w:r>
          </w:p>
        </w:tc>
        <w:tc>
          <w:tcPr>
            <w:tcW w:w="1595" w:type="dxa"/>
          </w:tcPr>
          <w:p w:rsidR="00027023" w:rsidRDefault="00027023" w:rsidP="00261ADB">
            <w:pPr>
              <w:widowControl/>
              <w:jc w:val="left"/>
            </w:pPr>
          </w:p>
        </w:tc>
      </w:tr>
    </w:tbl>
    <w:p w:rsidR="00027023" w:rsidRDefault="00027023" w:rsidP="00027023">
      <w:pPr>
        <w:ind w:leftChars="150" w:left="315" w:firstLineChars="950" w:firstLine="1995"/>
      </w:pPr>
      <w:r w:rsidRPr="00780FCE">
        <w:t>Employee</w:t>
      </w:r>
      <w:r>
        <w:rPr>
          <w:rFonts w:hint="eastAsia"/>
        </w:rPr>
        <w:t>雇员表</w:t>
      </w:r>
    </w:p>
    <w:tbl>
      <w:tblPr>
        <w:tblStyle w:val="a9"/>
        <w:tblW w:w="0" w:type="auto"/>
        <w:tblInd w:w="315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027023" w:rsidTr="00261ADB"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字段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类型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是否空</w:t>
            </w:r>
          </w:p>
        </w:tc>
        <w:tc>
          <w:tcPr>
            <w:tcW w:w="1595" w:type="dxa"/>
            <w:shd w:val="clear" w:color="auto" w:fill="C0C0C0"/>
          </w:tcPr>
          <w:p w:rsidR="00027023" w:rsidRPr="007E3CE3" w:rsidRDefault="00027023" w:rsidP="00261ADB">
            <w:pPr>
              <w:widowControl/>
              <w:jc w:val="left"/>
              <w:rPr>
                <w:b/>
              </w:rPr>
            </w:pPr>
            <w:r w:rsidRPr="007E3CE3">
              <w:rPr>
                <w:rFonts w:hint="eastAsia"/>
                <w:b/>
              </w:rPr>
              <w:t>是否主键</w:t>
            </w:r>
          </w:p>
        </w:tc>
      </w:tr>
      <w:tr w:rsidR="00027023" w:rsidTr="00261ADB">
        <w:tc>
          <w:tcPr>
            <w:tcW w:w="1595" w:type="dxa"/>
          </w:tcPr>
          <w:p w:rsidR="00027023" w:rsidRDefault="00027023" w:rsidP="00261ADB">
            <w:r>
              <w:t>id</w:t>
            </w:r>
          </w:p>
        </w:tc>
        <w:tc>
          <w:tcPr>
            <w:tcW w:w="1595" w:type="dxa"/>
          </w:tcPr>
          <w:p w:rsidR="00027023" w:rsidRDefault="00027023" w:rsidP="00261ADB">
            <w:r>
              <w:t>int(4)</w:t>
            </w:r>
          </w:p>
        </w:tc>
        <w:tc>
          <w:tcPr>
            <w:tcW w:w="1595" w:type="dxa"/>
          </w:tcPr>
          <w:p w:rsidR="00027023" w:rsidRDefault="00027023" w:rsidP="00261ADB">
            <w:r>
              <w:t>NO</w:t>
            </w:r>
          </w:p>
        </w:tc>
        <w:tc>
          <w:tcPr>
            <w:tcW w:w="1595" w:type="dxa"/>
          </w:tcPr>
          <w:p w:rsidR="00027023" w:rsidRDefault="00027023" w:rsidP="00261ADB">
            <w:r>
              <w:t>PRI</w:t>
            </w:r>
          </w:p>
        </w:tc>
      </w:tr>
      <w:tr w:rsidR="00027023" w:rsidTr="00261ADB">
        <w:tc>
          <w:tcPr>
            <w:tcW w:w="1595" w:type="dxa"/>
          </w:tcPr>
          <w:p w:rsidR="00027023" w:rsidRDefault="00027023" w:rsidP="00261ADB">
            <w:r>
              <w:t>name</w:t>
            </w:r>
          </w:p>
        </w:tc>
        <w:tc>
          <w:tcPr>
            <w:tcW w:w="1595" w:type="dxa"/>
          </w:tcPr>
          <w:p w:rsidR="00027023" w:rsidRDefault="00027023" w:rsidP="00261ADB">
            <w:r>
              <w:t>varchar(36)</w:t>
            </w:r>
          </w:p>
        </w:tc>
        <w:tc>
          <w:tcPr>
            <w:tcW w:w="1595" w:type="dxa"/>
          </w:tcPr>
          <w:p w:rsidR="00027023" w:rsidRDefault="00027023" w:rsidP="00261ADB">
            <w:r>
              <w:t>YES</w:t>
            </w:r>
          </w:p>
        </w:tc>
        <w:tc>
          <w:tcPr>
            <w:tcW w:w="1595" w:type="dxa"/>
          </w:tcPr>
          <w:p w:rsidR="00027023" w:rsidRDefault="00027023" w:rsidP="00261ADB"/>
        </w:tc>
      </w:tr>
      <w:tr w:rsidR="00027023" w:rsidTr="00261ADB">
        <w:tc>
          <w:tcPr>
            <w:tcW w:w="1595" w:type="dxa"/>
          </w:tcPr>
          <w:p w:rsidR="00027023" w:rsidRDefault="00027023" w:rsidP="00261ADB">
            <w:r>
              <w:t>age</w:t>
            </w:r>
          </w:p>
        </w:tc>
        <w:tc>
          <w:tcPr>
            <w:tcW w:w="1595" w:type="dxa"/>
          </w:tcPr>
          <w:p w:rsidR="00027023" w:rsidRDefault="00027023" w:rsidP="00261ADB">
            <w:r>
              <w:t>int(2)</w:t>
            </w:r>
          </w:p>
        </w:tc>
        <w:tc>
          <w:tcPr>
            <w:tcW w:w="1595" w:type="dxa"/>
          </w:tcPr>
          <w:p w:rsidR="00027023" w:rsidRDefault="00027023" w:rsidP="00261ADB">
            <w:r>
              <w:t>YES</w:t>
            </w:r>
          </w:p>
        </w:tc>
        <w:tc>
          <w:tcPr>
            <w:tcW w:w="1595" w:type="dxa"/>
          </w:tcPr>
          <w:p w:rsidR="00027023" w:rsidRDefault="00027023" w:rsidP="00261ADB"/>
        </w:tc>
      </w:tr>
      <w:tr w:rsidR="00027023" w:rsidTr="00261ADB">
        <w:tc>
          <w:tcPr>
            <w:tcW w:w="1595" w:type="dxa"/>
          </w:tcPr>
          <w:p w:rsidR="00027023" w:rsidRDefault="00027023" w:rsidP="00261ADB">
            <w:r>
              <w:t>did</w:t>
            </w:r>
          </w:p>
        </w:tc>
        <w:tc>
          <w:tcPr>
            <w:tcW w:w="1595" w:type="dxa"/>
          </w:tcPr>
          <w:p w:rsidR="00027023" w:rsidRDefault="00027023" w:rsidP="00261ADB">
            <w:r>
              <w:t>int(4)</w:t>
            </w:r>
          </w:p>
        </w:tc>
        <w:tc>
          <w:tcPr>
            <w:tcW w:w="1595" w:type="dxa"/>
          </w:tcPr>
          <w:p w:rsidR="00027023" w:rsidRDefault="00027023" w:rsidP="00261ADB">
            <w:r>
              <w:t>NO</w:t>
            </w:r>
          </w:p>
        </w:tc>
        <w:tc>
          <w:tcPr>
            <w:tcW w:w="1595" w:type="dxa"/>
          </w:tcPr>
          <w:p w:rsidR="00027023" w:rsidRDefault="00027023" w:rsidP="00261ADB"/>
        </w:tc>
      </w:tr>
    </w:tbl>
    <w:p w:rsidR="00027023" w:rsidRDefault="00027023" w:rsidP="00027023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）在部门表和雇员表中插入三条数据，要求雇员信息分别为：人事部张三（</w:t>
      </w:r>
      <w:r>
        <w:rPr>
          <w:rFonts w:hint="eastAsia"/>
        </w:rPr>
        <w:t>20</w:t>
      </w:r>
      <w:r>
        <w:rPr>
          <w:rFonts w:hint="eastAsia"/>
        </w:rPr>
        <w:t>岁），院校产品部李四（</w:t>
      </w:r>
      <w:r>
        <w:rPr>
          <w:rFonts w:hint="eastAsia"/>
        </w:rPr>
        <w:t>35</w:t>
      </w:r>
      <w:r>
        <w:rPr>
          <w:rFonts w:hint="eastAsia"/>
        </w:rPr>
        <w:t>岁）以及咨询部王五（</w:t>
      </w:r>
      <w:r>
        <w:rPr>
          <w:rFonts w:hint="eastAsia"/>
        </w:rPr>
        <w:t>19</w:t>
      </w:r>
      <w:r>
        <w:rPr>
          <w:rFonts w:hint="eastAsia"/>
        </w:rPr>
        <w:t>岁）。</w:t>
      </w:r>
    </w:p>
    <w:p w:rsidR="00027023" w:rsidRDefault="00027023" w:rsidP="00027023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）查出人事部员工的姓名和年龄。</w:t>
      </w:r>
    </w:p>
    <w:p w:rsidR="00027023" w:rsidRDefault="00027023" w:rsidP="00027023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）查询雇员中年龄最大的员工的姓名、年龄以及所在部门。</w:t>
      </w:r>
    </w:p>
    <w:p w:rsidR="00027023" w:rsidRDefault="00027023" w:rsidP="00027023">
      <w:r>
        <w:rPr>
          <w:rFonts w:hint="eastAsia"/>
        </w:rPr>
        <w:tab/>
      </w:r>
    </w:p>
    <w:p w:rsidR="00027023" w:rsidRPr="00091501" w:rsidRDefault="00027023" w:rsidP="00027023">
      <w:pPr>
        <w:pStyle w:val="3"/>
        <w:spacing w:line="340" w:lineRule="exact"/>
        <w:rPr>
          <w:szCs w:val="28"/>
        </w:rPr>
      </w:pPr>
      <w:r w:rsidRPr="00091501">
        <w:rPr>
          <w:rFonts w:hint="eastAsia"/>
          <w:szCs w:val="28"/>
        </w:rPr>
        <w:t>答案</w:t>
      </w:r>
    </w:p>
    <w:p w:rsidR="00027023" w:rsidRPr="00627375" w:rsidRDefault="00027023" w:rsidP="0002702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27375">
        <w:rPr>
          <w:rFonts w:hint="eastAsia"/>
        </w:rPr>
        <w:t>-</w:t>
      </w:r>
      <w:r>
        <w:rPr>
          <w:rFonts w:hint="eastAsia"/>
        </w:rPr>
        <w:t>建库</w:t>
      </w:r>
    </w:p>
    <w:p w:rsidR="00027023" w:rsidRDefault="00027023" w:rsidP="00027023">
      <w:r>
        <w:rPr>
          <w:rFonts w:hint="eastAsia"/>
        </w:rPr>
        <w:t xml:space="preserve">  </w:t>
      </w:r>
      <w:r>
        <w:t xml:space="preserve">CREATE DATABASE </w:t>
      </w:r>
      <w:r>
        <w:rPr>
          <w:rFonts w:hint="eastAsia"/>
        </w:rPr>
        <w:t>TEST</w:t>
      </w:r>
      <w:r w:rsidRPr="00565A96">
        <w:t>;</w:t>
      </w:r>
    </w:p>
    <w:p w:rsidR="00027023" w:rsidRDefault="00027023" w:rsidP="0002702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27375">
        <w:rPr>
          <w:rFonts w:hint="eastAsia"/>
        </w:rPr>
        <w:t>-</w:t>
      </w:r>
      <w:r>
        <w:rPr>
          <w:rFonts w:hint="eastAsia"/>
        </w:rPr>
        <w:t>建表</w:t>
      </w:r>
    </w:p>
    <w:p w:rsidR="00027023" w:rsidRDefault="00027023" w:rsidP="00027023">
      <w:pPr>
        <w:ind w:firstLineChars="200" w:firstLine="420"/>
      </w:pPr>
      <w:r>
        <w:rPr>
          <w:rFonts w:hint="eastAsia"/>
        </w:rPr>
        <w:t xml:space="preserve">  </w:t>
      </w:r>
      <w:r>
        <w:t xml:space="preserve">USE </w:t>
      </w:r>
      <w:r>
        <w:rPr>
          <w:rFonts w:hint="eastAsia"/>
        </w:rPr>
        <w:t>TEST</w:t>
      </w:r>
      <w:r>
        <w:t>;</w:t>
      </w:r>
    </w:p>
    <w:p w:rsidR="00027023" w:rsidRDefault="00027023" w:rsidP="00027023">
      <w:pPr>
        <w:ind w:leftChars="300" w:left="630"/>
      </w:pPr>
      <w:r>
        <w:t xml:space="preserve">CREATE TABLE department </w:t>
      </w:r>
    </w:p>
    <w:p w:rsidR="00027023" w:rsidRDefault="00027023" w:rsidP="00027023">
      <w:pPr>
        <w:ind w:leftChars="300" w:left="630"/>
      </w:pPr>
      <w:r>
        <w:t xml:space="preserve">(did INT(4) PRIMARY KEY, </w:t>
      </w:r>
    </w:p>
    <w:p w:rsidR="00027023" w:rsidRDefault="00027023" w:rsidP="00027023">
      <w:pPr>
        <w:ind w:leftChars="300" w:left="630"/>
      </w:pPr>
      <w:r>
        <w:t>dname VARCHAR(36) NOT NULL );</w:t>
      </w:r>
    </w:p>
    <w:p w:rsidR="00027023" w:rsidRDefault="00027023" w:rsidP="00027023">
      <w:pPr>
        <w:ind w:leftChars="300" w:left="630"/>
      </w:pPr>
    </w:p>
    <w:p w:rsidR="00027023" w:rsidRDefault="00027023" w:rsidP="00027023">
      <w:pPr>
        <w:ind w:leftChars="300" w:left="630"/>
      </w:pPr>
      <w:r>
        <w:t xml:space="preserve">CREATE TABLE employee </w:t>
      </w:r>
    </w:p>
    <w:p w:rsidR="00027023" w:rsidRDefault="00027023" w:rsidP="00027023">
      <w:pPr>
        <w:ind w:leftChars="300" w:left="630"/>
      </w:pPr>
      <w:r>
        <w:t xml:space="preserve">(id INT(4) PRIMARY KEY, </w:t>
      </w:r>
    </w:p>
    <w:p w:rsidR="00027023" w:rsidRDefault="00027023" w:rsidP="00027023">
      <w:pPr>
        <w:ind w:leftChars="300" w:left="630"/>
      </w:pPr>
      <w:r>
        <w:t>NAME VARCHAR(36) NOT NULL,</w:t>
      </w:r>
    </w:p>
    <w:p w:rsidR="00027023" w:rsidRDefault="00027023" w:rsidP="00027023">
      <w:pPr>
        <w:ind w:leftChars="300" w:left="630"/>
      </w:pPr>
      <w:r>
        <w:t>age INT(2) NOT NULL,</w:t>
      </w:r>
    </w:p>
    <w:p w:rsidR="00027023" w:rsidRDefault="00027023" w:rsidP="00027023">
      <w:pPr>
        <w:ind w:leftChars="300" w:left="630"/>
      </w:pPr>
      <w:r>
        <w:t>did INT(4)</w:t>
      </w:r>
    </w:p>
    <w:p w:rsidR="00027023" w:rsidRDefault="00027023" w:rsidP="00027023">
      <w:pPr>
        <w:ind w:leftChars="300" w:left="630"/>
      </w:pPr>
      <w:r>
        <w:t>);</w:t>
      </w:r>
    </w:p>
    <w:p w:rsidR="00027023" w:rsidRDefault="00027023" w:rsidP="00027023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27375">
        <w:rPr>
          <w:rFonts w:hint="eastAsia"/>
        </w:rPr>
        <w:t>--</w:t>
      </w:r>
      <w:r w:rsidRPr="00627375">
        <w:rPr>
          <w:rFonts w:hint="eastAsia"/>
        </w:rPr>
        <w:t>向表中插入数据</w:t>
      </w:r>
    </w:p>
    <w:p w:rsidR="00027023" w:rsidRPr="00627375" w:rsidRDefault="00027023" w:rsidP="00027023">
      <w:pPr>
        <w:ind w:firstLineChars="300" w:firstLine="630"/>
      </w:pPr>
      <w:r>
        <w:rPr>
          <w:rFonts w:hint="eastAsia"/>
        </w:rPr>
        <w:t>向部门表插入数据：</w:t>
      </w:r>
    </w:p>
    <w:p w:rsidR="00027023" w:rsidRDefault="00027023" w:rsidP="00027023">
      <w:pPr>
        <w:ind w:firstLineChars="250" w:firstLine="525"/>
      </w:pPr>
      <w:r>
        <w:rPr>
          <w:rFonts w:hint="eastAsia"/>
        </w:rPr>
        <w:t xml:space="preserve"> INSERT INTO department(did,dname) VALUES(1,'</w:t>
      </w:r>
      <w:r>
        <w:rPr>
          <w:rFonts w:hint="eastAsia"/>
        </w:rPr>
        <w:t>人事部</w:t>
      </w:r>
      <w:r>
        <w:rPr>
          <w:rFonts w:hint="eastAsia"/>
        </w:rPr>
        <w:t>');</w:t>
      </w:r>
    </w:p>
    <w:p w:rsidR="00027023" w:rsidRDefault="00027023" w:rsidP="00027023">
      <w:pPr>
        <w:ind w:leftChars="300" w:left="630"/>
      </w:pPr>
      <w:r>
        <w:rPr>
          <w:rFonts w:hint="eastAsia"/>
        </w:rPr>
        <w:t>INSERT INTO department(did,dname) VALUES(2,'</w:t>
      </w:r>
      <w:r>
        <w:rPr>
          <w:rFonts w:hint="eastAsia"/>
        </w:rPr>
        <w:t>院校产品部</w:t>
      </w:r>
      <w:r>
        <w:rPr>
          <w:rFonts w:hint="eastAsia"/>
        </w:rPr>
        <w:t>');</w:t>
      </w:r>
    </w:p>
    <w:p w:rsidR="00027023" w:rsidRDefault="00027023" w:rsidP="00027023">
      <w:pPr>
        <w:ind w:leftChars="300" w:left="630"/>
      </w:pPr>
      <w:r>
        <w:rPr>
          <w:rFonts w:hint="eastAsia"/>
        </w:rPr>
        <w:t>INSERT INTO department(did,dname) VALUES(3,'</w:t>
      </w:r>
      <w:r>
        <w:rPr>
          <w:rFonts w:hint="eastAsia"/>
        </w:rPr>
        <w:t>咨询部</w:t>
      </w:r>
      <w:r>
        <w:rPr>
          <w:rFonts w:hint="eastAsia"/>
        </w:rPr>
        <w:t>');</w:t>
      </w:r>
    </w:p>
    <w:p w:rsidR="00027023" w:rsidRDefault="00027023" w:rsidP="00027023">
      <w:pPr>
        <w:ind w:leftChars="300" w:left="630"/>
      </w:pPr>
    </w:p>
    <w:p w:rsidR="00027023" w:rsidRPr="00627375" w:rsidRDefault="00027023" w:rsidP="00027023">
      <w:pPr>
        <w:ind w:firstLineChars="300" w:firstLine="630"/>
      </w:pPr>
      <w:r>
        <w:rPr>
          <w:rFonts w:hint="eastAsia"/>
        </w:rPr>
        <w:t>向雇员表插入数据：</w:t>
      </w:r>
    </w:p>
    <w:p w:rsidR="00027023" w:rsidRDefault="00027023" w:rsidP="00027023">
      <w:pPr>
        <w:ind w:leftChars="300" w:left="630"/>
      </w:pPr>
      <w:r>
        <w:rPr>
          <w:rFonts w:hint="eastAsia"/>
        </w:rPr>
        <w:t>INSERT INTO employee(id,NAME,age,did) VALUES(1,'</w:t>
      </w:r>
      <w:r>
        <w:rPr>
          <w:rFonts w:hint="eastAsia"/>
        </w:rPr>
        <w:t>张三</w:t>
      </w:r>
      <w:r>
        <w:rPr>
          <w:rFonts w:hint="eastAsia"/>
        </w:rPr>
        <w:t>',20,1);</w:t>
      </w:r>
    </w:p>
    <w:p w:rsidR="00027023" w:rsidRDefault="00027023" w:rsidP="00027023">
      <w:pPr>
        <w:ind w:leftChars="300" w:left="630"/>
      </w:pPr>
      <w:r>
        <w:rPr>
          <w:rFonts w:hint="eastAsia"/>
        </w:rPr>
        <w:t>INSERT INTO employee(id,NAME,age,did) VALUES(2,'</w:t>
      </w:r>
      <w:r>
        <w:rPr>
          <w:rFonts w:hint="eastAsia"/>
        </w:rPr>
        <w:t>李四</w:t>
      </w:r>
      <w:r>
        <w:rPr>
          <w:rFonts w:hint="eastAsia"/>
        </w:rPr>
        <w:t>',35,2);</w:t>
      </w:r>
    </w:p>
    <w:p w:rsidR="00027023" w:rsidRDefault="00027023" w:rsidP="00027023">
      <w:pPr>
        <w:ind w:leftChars="300" w:left="630"/>
      </w:pPr>
      <w:r>
        <w:rPr>
          <w:rFonts w:hint="eastAsia"/>
        </w:rPr>
        <w:t>INSERT INTO employee(id,NAME,age,did) VALUES(3,'</w:t>
      </w:r>
      <w:r>
        <w:rPr>
          <w:rFonts w:hint="eastAsia"/>
        </w:rPr>
        <w:t>王五</w:t>
      </w:r>
      <w:r>
        <w:rPr>
          <w:rFonts w:hint="eastAsia"/>
        </w:rPr>
        <w:t>',19,3);</w:t>
      </w:r>
    </w:p>
    <w:p w:rsidR="00027023" w:rsidRDefault="00027023" w:rsidP="0002702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条件查询</w:t>
      </w:r>
    </w:p>
    <w:p w:rsidR="00027023" w:rsidRDefault="00027023" w:rsidP="00027023">
      <w:pPr>
        <w:ind w:firstLineChars="200" w:firstLine="420"/>
      </w:pPr>
      <w:r>
        <w:t>SELECT</w:t>
      </w:r>
      <w:r>
        <w:rPr>
          <w:rFonts w:hint="eastAsia"/>
        </w:rPr>
        <w:t xml:space="preserve"> </w:t>
      </w:r>
      <w:r>
        <w:t>NAME, age</w:t>
      </w:r>
    </w:p>
    <w:p w:rsidR="00027023" w:rsidRDefault="00027023" w:rsidP="00027023">
      <w:pPr>
        <w:ind w:firstLineChars="200" w:firstLine="420"/>
      </w:pPr>
      <w:r>
        <w:t>FROM employee</w:t>
      </w:r>
    </w:p>
    <w:p w:rsidR="00027023" w:rsidRDefault="00027023" w:rsidP="00027023">
      <w:pPr>
        <w:ind w:firstLineChars="200" w:firstLine="420"/>
      </w:pPr>
      <w:r>
        <w:t>WHERE did = (SELECT</w:t>
      </w:r>
      <w:r>
        <w:rPr>
          <w:rFonts w:hint="eastAsia"/>
        </w:rPr>
        <w:t xml:space="preserve"> </w:t>
      </w:r>
      <w:r>
        <w:t>did</w:t>
      </w:r>
    </w:p>
    <w:p w:rsidR="00027023" w:rsidRDefault="00027023" w:rsidP="00027023">
      <w:pPr>
        <w:ind w:firstLineChars="800" w:firstLine="1680"/>
      </w:pPr>
      <w:r>
        <w:t>FROM department</w:t>
      </w:r>
    </w:p>
    <w:p w:rsidR="00027023" w:rsidRDefault="00027023" w:rsidP="00027023">
      <w:pPr>
        <w:ind w:leftChars="300" w:left="630"/>
      </w:pPr>
      <w:r>
        <w:rPr>
          <w:rFonts w:hint="eastAsia"/>
        </w:rPr>
        <w:t xml:space="preserve">          WHERE dname = '</w:t>
      </w:r>
      <w:r>
        <w:rPr>
          <w:rFonts w:hint="eastAsia"/>
        </w:rPr>
        <w:t>人事部</w:t>
      </w:r>
      <w:r>
        <w:rPr>
          <w:rFonts w:hint="eastAsia"/>
        </w:rPr>
        <w:t>');</w:t>
      </w:r>
    </w:p>
    <w:p w:rsidR="00027023" w:rsidRDefault="00027023" w:rsidP="0002702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条件查询</w:t>
      </w:r>
    </w:p>
    <w:p w:rsidR="00027023" w:rsidRDefault="00027023" w:rsidP="00027023">
      <w:pPr>
        <w:ind w:firstLineChars="200" w:firstLine="420"/>
      </w:pPr>
      <w:r>
        <w:t>SELECT dname, NAME</w:t>
      </w:r>
      <w:r>
        <w:rPr>
          <w:rFonts w:hint="eastAsia"/>
        </w:rPr>
        <w:t>,age</w:t>
      </w:r>
    </w:p>
    <w:p w:rsidR="00027023" w:rsidRDefault="00027023" w:rsidP="00027023">
      <w:pPr>
        <w:ind w:firstLineChars="200" w:firstLine="420"/>
      </w:pPr>
      <w:r>
        <w:t>FROM department d,employee e</w:t>
      </w:r>
    </w:p>
    <w:p w:rsidR="00027023" w:rsidRDefault="00027023" w:rsidP="00027023">
      <w:pPr>
        <w:ind w:firstLineChars="200" w:firstLine="420"/>
      </w:pPr>
      <w:r>
        <w:t>WHERE age = (SELECT MAX(age)</w:t>
      </w:r>
    </w:p>
    <w:p w:rsidR="00027023" w:rsidRDefault="00027023" w:rsidP="00027023">
      <w:pPr>
        <w:ind w:firstLineChars="200" w:firstLine="420"/>
      </w:pPr>
      <w:r>
        <w:t xml:space="preserve">            FROM employee)AND d.did=e.did;</w:t>
      </w:r>
    </w:p>
    <w:p w:rsidR="00027023" w:rsidRPr="00A93E22" w:rsidRDefault="00027023" w:rsidP="00027023">
      <w:pPr>
        <w:ind w:firstLineChars="200" w:firstLine="420"/>
      </w:pPr>
    </w:p>
    <w:p w:rsidR="00027023" w:rsidRDefault="00027023" w:rsidP="00027023">
      <w:pPr>
        <w:pStyle w:val="2"/>
      </w:pPr>
      <w:r w:rsidRPr="00091501">
        <w:rPr>
          <w:rFonts w:ascii="黑体" w:hAnsi="黑体" w:hint="eastAsia"/>
        </w:rPr>
        <w:t>MySql综合案例二</w:t>
      </w:r>
      <w:r w:rsidRPr="00027023">
        <w:rPr>
          <w:rFonts w:ascii="等线" w:eastAsia="等线" w:hAnsi="等线" w:hint="eastAsia"/>
          <w:sz w:val="28"/>
          <w:szCs w:val="28"/>
        </w:rPr>
        <w:t>（数据库和表的基本操作，添加数据，存储过程）</w:t>
      </w:r>
    </w:p>
    <w:p w:rsidR="00027023" w:rsidRDefault="00027023" w:rsidP="00027023">
      <w:pPr>
        <w:pStyle w:val="3"/>
        <w:spacing w:line="340" w:lineRule="exact"/>
        <w:rPr>
          <w:szCs w:val="28"/>
        </w:rPr>
      </w:pPr>
      <w:r w:rsidRPr="00091501">
        <w:rPr>
          <w:rFonts w:hint="eastAsia"/>
          <w:szCs w:val="28"/>
        </w:rPr>
        <w:t>题目：</w:t>
      </w:r>
    </w:p>
    <w:p w:rsidR="00027023" w:rsidRPr="00450FFB" w:rsidRDefault="00027023" w:rsidP="0002702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已知张三在传智播客网上书城订购了的几本教材。</w:t>
      </w:r>
      <w:r w:rsidRPr="00450FFB">
        <w:rPr>
          <w:rFonts w:hint="eastAsia"/>
          <w:color w:val="000000"/>
        </w:rPr>
        <w:t>请按照以下要求</w:t>
      </w:r>
      <w:r>
        <w:rPr>
          <w:rFonts w:hint="eastAsia"/>
          <w:color w:val="000000"/>
        </w:rPr>
        <w:t>建表、定义存储过程并利用存储过程统计出教材的订购数量和总价</w:t>
      </w:r>
      <w:r w:rsidRPr="00450FFB">
        <w:rPr>
          <w:rFonts w:hint="eastAsia"/>
          <w:color w:val="000000"/>
        </w:rPr>
        <w:t>。</w:t>
      </w:r>
    </w:p>
    <w:p w:rsidR="00027023" w:rsidRPr="00CB3101" w:rsidRDefault="00027023" w:rsidP="00027023">
      <w:pPr>
        <w:rPr>
          <w:color w:val="000000"/>
        </w:rPr>
      </w:pPr>
      <w:r w:rsidRPr="00CB3101">
        <w:rPr>
          <w:rFonts w:hint="eastAsia"/>
          <w:color w:val="000000"/>
        </w:rPr>
        <w:t>要求如下：</w:t>
      </w:r>
    </w:p>
    <w:p w:rsidR="00027023" w:rsidRPr="00610D56" w:rsidRDefault="00027023" w:rsidP="00027023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610D56">
        <w:rPr>
          <w:rFonts w:hint="eastAsia"/>
          <w:color w:val="000000"/>
        </w:rPr>
        <w:t>创建</w:t>
      </w:r>
      <w:r>
        <w:rPr>
          <w:rFonts w:hint="eastAsia"/>
          <w:color w:val="000000"/>
        </w:rPr>
        <w:t>book</w:t>
      </w:r>
      <w:r w:rsidRPr="00610D56">
        <w:rPr>
          <w:rFonts w:hint="eastAsia"/>
          <w:color w:val="000000"/>
        </w:rPr>
        <w:t>表，字段明细如下</w:t>
      </w:r>
      <w:r>
        <w:rPr>
          <w:rFonts w:hint="eastAsia"/>
          <w:color w:val="000000"/>
        </w:rPr>
        <w:t>,name</w:t>
      </w:r>
      <w:r>
        <w:rPr>
          <w:rFonts w:hint="eastAsia"/>
          <w:color w:val="000000"/>
        </w:rPr>
        <w:t>代表书名，</w:t>
      </w:r>
      <w:r>
        <w:rPr>
          <w:rFonts w:hint="eastAsia"/>
          <w:color w:val="000000"/>
        </w:rPr>
        <w:t>price</w:t>
      </w:r>
      <w:r>
        <w:rPr>
          <w:rFonts w:hint="eastAsia"/>
          <w:color w:val="000000"/>
        </w:rPr>
        <w:t>代表书的价格</w:t>
      </w:r>
      <w:r w:rsidRPr="00610D56">
        <w:rPr>
          <w:rFonts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410"/>
        <w:gridCol w:w="1093"/>
        <w:gridCol w:w="1204"/>
        <w:gridCol w:w="1205"/>
        <w:gridCol w:w="1204"/>
        <w:gridCol w:w="1064"/>
      </w:tblGrid>
      <w:tr w:rsidR="00027023" w:rsidRPr="004A5F65" w:rsidTr="00261ADB">
        <w:tc>
          <w:tcPr>
            <w:tcW w:w="1242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76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17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418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417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1239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自增</w:t>
            </w:r>
          </w:p>
        </w:tc>
      </w:tr>
      <w:tr w:rsidR="00027023" w:rsidTr="00261ADB">
        <w:tc>
          <w:tcPr>
            <w:tcW w:w="1242" w:type="dxa"/>
          </w:tcPr>
          <w:p w:rsidR="00027023" w:rsidRDefault="00027023" w:rsidP="00261ADB">
            <w:pPr>
              <w:jc w:val="center"/>
            </w:pPr>
            <w:r>
              <w:t>id</w:t>
            </w:r>
          </w:p>
        </w:tc>
        <w:tc>
          <w:tcPr>
            <w:tcW w:w="1418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39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27023" w:rsidTr="00261ADB">
        <w:tc>
          <w:tcPr>
            <w:tcW w:w="1242" w:type="dxa"/>
          </w:tcPr>
          <w:p w:rsidR="00027023" w:rsidRDefault="00027023" w:rsidP="00261AD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8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276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9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27023" w:rsidTr="00261ADB">
        <w:tc>
          <w:tcPr>
            <w:tcW w:w="1242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shd w:val="clear" w:color="auto" w:fill="auto"/>
          </w:tcPr>
          <w:p w:rsidR="00027023" w:rsidRDefault="00027023" w:rsidP="00261ADB">
            <w:pPr>
              <w:ind w:firstLineChars="150" w:firstLine="315"/>
            </w:pPr>
            <w:r w:rsidRPr="002E023E">
              <w:t>FLOAT</w:t>
            </w:r>
          </w:p>
        </w:tc>
        <w:tc>
          <w:tcPr>
            <w:tcW w:w="1276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39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027023" w:rsidRDefault="00027023" w:rsidP="00027023">
      <w:pPr>
        <w:rPr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color w:val="000000"/>
        </w:rPr>
        <w:t>向</w:t>
      </w:r>
      <w:r>
        <w:rPr>
          <w:rFonts w:hint="eastAsia"/>
          <w:color w:val="000000"/>
        </w:rPr>
        <w:t>book</w:t>
      </w:r>
      <w:r>
        <w:rPr>
          <w:rFonts w:hint="eastAsia"/>
          <w:color w:val="000000"/>
        </w:rPr>
        <w:t>表中添加数据明细如下：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2828"/>
        <w:gridCol w:w="2650"/>
      </w:tblGrid>
      <w:tr w:rsidR="00027023" w:rsidRPr="004A5F65" w:rsidTr="00261ADB">
        <w:tc>
          <w:tcPr>
            <w:tcW w:w="3227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 w:rsidRPr="007F2831">
              <w:rPr>
                <w:b/>
              </w:rPr>
              <w:t>id</w:t>
            </w:r>
          </w:p>
        </w:tc>
        <w:tc>
          <w:tcPr>
            <w:tcW w:w="3118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 w:rsidRPr="007F2831">
              <w:rPr>
                <w:b/>
              </w:rPr>
              <w:t>name</w:t>
            </w:r>
          </w:p>
        </w:tc>
        <w:tc>
          <w:tcPr>
            <w:tcW w:w="2977" w:type="dxa"/>
            <w:shd w:val="clear" w:color="auto" w:fill="BFBFBF"/>
          </w:tcPr>
          <w:p w:rsidR="00027023" w:rsidRPr="004A5F65" w:rsidRDefault="00027023" w:rsidP="00261A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price</w:t>
            </w:r>
          </w:p>
        </w:tc>
      </w:tr>
      <w:tr w:rsidR="00027023" w:rsidRPr="00BD1162" w:rsidTr="00261ADB">
        <w:tc>
          <w:tcPr>
            <w:tcW w:w="3227" w:type="dxa"/>
          </w:tcPr>
          <w:p w:rsidR="00027023" w:rsidRDefault="00027023" w:rsidP="00261ADB">
            <w:pPr>
              <w:jc w:val="center"/>
            </w:pPr>
            <w:r>
              <w:t>1</w:t>
            </w:r>
          </w:p>
        </w:tc>
        <w:tc>
          <w:tcPr>
            <w:tcW w:w="3118" w:type="dxa"/>
            <w:shd w:val="clear" w:color="auto" w:fill="auto"/>
          </w:tcPr>
          <w:p w:rsidR="00027023" w:rsidRPr="00952DEB" w:rsidRDefault="00027023" w:rsidP="00261ADB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基础入门</w:t>
            </w:r>
          </w:p>
        </w:tc>
        <w:tc>
          <w:tcPr>
            <w:tcW w:w="2977" w:type="dxa"/>
            <w:shd w:val="clear" w:color="auto" w:fill="auto"/>
          </w:tcPr>
          <w:p w:rsidR="00027023" w:rsidRPr="00BD1162" w:rsidRDefault="00027023" w:rsidP="00261ADB">
            <w:pPr>
              <w:jc w:val="center"/>
            </w:pPr>
            <w:r>
              <w:rPr>
                <w:rFonts w:hint="eastAsia"/>
              </w:rPr>
              <w:t>44.5</w:t>
            </w:r>
          </w:p>
        </w:tc>
      </w:tr>
      <w:tr w:rsidR="00027023" w:rsidRPr="00BD1162" w:rsidTr="00261ADB">
        <w:tc>
          <w:tcPr>
            <w:tcW w:w="3227" w:type="dxa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027023" w:rsidRDefault="00027023" w:rsidP="00261ADB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数据库入门</w:t>
            </w:r>
          </w:p>
        </w:tc>
        <w:tc>
          <w:tcPr>
            <w:tcW w:w="2977" w:type="dxa"/>
            <w:shd w:val="clear" w:color="auto" w:fill="auto"/>
          </w:tcPr>
          <w:p w:rsidR="00027023" w:rsidRPr="00BD1162" w:rsidRDefault="00027023" w:rsidP="00261ADB">
            <w:pPr>
              <w:jc w:val="center"/>
            </w:pPr>
            <w:r>
              <w:rPr>
                <w:rFonts w:hint="eastAsia"/>
              </w:rPr>
              <w:t>39.5</w:t>
            </w:r>
          </w:p>
        </w:tc>
      </w:tr>
      <w:tr w:rsidR="00027023" w:rsidRPr="00BD1162" w:rsidTr="00261ADB">
        <w:tc>
          <w:tcPr>
            <w:tcW w:w="3227" w:type="dxa"/>
          </w:tcPr>
          <w:p w:rsidR="00027023" w:rsidRDefault="00027023" w:rsidP="00261ADB">
            <w:pPr>
              <w:jc w:val="center"/>
            </w:pPr>
            <w:r>
              <w:t>3</w:t>
            </w:r>
          </w:p>
        </w:tc>
        <w:tc>
          <w:tcPr>
            <w:tcW w:w="3118" w:type="dxa"/>
            <w:shd w:val="clear" w:color="auto" w:fill="auto"/>
          </w:tcPr>
          <w:p w:rsidR="00027023" w:rsidRDefault="00027023" w:rsidP="00261ADB">
            <w:pPr>
              <w:ind w:firstLineChars="300" w:firstLine="630"/>
            </w:pPr>
            <w:r>
              <w:rPr>
                <w:rFonts w:hint="eastAsia"/>
              </w:rPr>
              <w:t>网页设计与制作</w:t>
            </w:r>
          </w:p>
        </w:tc>
        <w:tc>
          <w:tcPr>
            <w:tcW w:w="2977" w:type="dxa"/>
            <w:shd w:val="clear" w:color="auto" w:fill="auto"/>
          </w:tcPr>
          <w:p w:rsidR="00027023" w:rsidRPr="00BD1162" w:rsidRDefault="00027023" w:rsidP="00261ADB">
            <w:pPr>
              <w:jc w:val="center"/>
            </w:pPr>
            <w:r>
              <w:rPr>
                <w:rFonts w:hint="eastAsia"/>
              </w:rPr>
              <w:t>39.5</w:t>
            </w:r>
          </w:p>
        </w:tc>
      </w:tr>
    </w:tbl>
    <w:p w:rsidR="00027023" w:rsidRPr="00627375" w:rsidRDefault="00027023" w:rsidP="00027023">
      <w:pPr>
        <w:widowControl/>
        <w:jc w:val="left"/>
        <w:rPr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创建一个存储过程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t>能够获取表</w:t>
      </w:r>
      <w:r>
        <w:rPr>
          <w:rFonts w:hint="eastAsia"/>
        </w:rPr>
        <w:t>book</w:t>
      </w:r>
      <w:r>
        <w:t>中的记录数和</w:t>
      </w:r>
      <w:r>
        <w:rPr>
          <w:rFonts w:hint="eastAsia"/>
        </w:rPr>
        <w:t>price</w:t>
      </w:r>
      <w:r>
        <w:rPr>
          <w:rFonts w:hint="eastAsia"/>
        </w:rPr>
        <w:t>的总和。</w:t>
      </w:r>
    </w:p>
    <w:p w:rsidR="00027023" w:rsidRPr="00627375" w:rsidRDefault="00027023" w:rsidP="00027023"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）调用</w:t>
      </w:r>
      <w:r>
        <w:t>存储过程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  <w:color w:val="000000"/>
        </w:rPr>
        <w:t>统计出教材的订购数量和总价</w:t>
      </w:r>
      <w:r>
        <w:rPr>
          <w:rFonts w:hint="eastAsia"/>
        </w:rPr>
        <w:t>。</w:t>
      </w:r>
    </w:p>
    <w:p w:rsidR="00027023" w:rsidRPr="008D4CF6" w:rsidRDefault="00027023" w:rsidP="00027023">
      <w:pPr>
        <w:pStyle w:val="3"/>
        <w:spacing w:line="340" w:lineRule="exact"/>
        <w:rPr>
          <w:szCs w:val="28"/>
        </w:rPr>
      </w:pPr>
      <w:r w:rsidRPr="008D4CF6">
        <w:rPr>
          <w:rFonts w:hint="eastAsia"/>
          <w:szCs w:val="28"/>
        </w:rPr>
        <w:t>答案</w:t>
      </w:r>
    </w:p>
    <w:p w:rsidR="00027023" w:rsidRPr="00627375" w:rsidRDefault="00027023" w:rsidP="0002702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27375">
        <w:rPr>
          <w:rFonts w:hint="eastAsia"/>
        </w:rPr>
        <w:t>-</w:t>
      </w:r>
      <w:r w:rsidRPr="00627375">
        <w:rPr>
          <w:rFonts w:hint="eastAsia"/>
        </w:rPr>
        <w:t>建表</w:t>
      </w:r>
      <w:r>
        <w:rPr>
          <w:rFonts w:hint="eastAsia"/>
        </w:rPr>
        <w:t>：</w:t>
      </w:r>
    </w:p>
    <w:p w:rsidR="00027023" w:rsidRDefault="00027023" w:rsidP="00027023">
      <w:pPr>
        <w:ind w:leftChars="300" w:left="630"/>
      </w:pPr>
      <w:r w:rsidRPr="00627375">
        <w:t xml:space="preserve">CREATE TABLE </w:t>
      </w:r>
      <w:r>
        <w:rPr>
          <w:rFonts w:hint="eastAsia"/>
        </w:rPr>
        <w:t>book</w:t>
      </w:r>
    </w:p>
    <w:p w:rsidR="00027023" w:rsidRPr="00627375" w:rsidRDefault="00027023" w:rsidP="00027023">
      <w:pPr>
        <w:ind w:leftChars="300" w:left="630" w:firstLineChars="200" w:firstLine="420"/>
      </w:pPr>
      <w:r w:rsidRPr="00627375">
        <w:t>(id INT PRIMARY KEY,</w:t>
      </w:r>
    </w:p>
    <w:p w:rsidR="00027023" w:rsidRPr="00627375" w:rsidRDefault="00027023" w:rsidP="00027023">
      <w:pPr>
        <w:ind w:leftChars="300" w:left="630" w:firstLineChars="200" w:firstLine="420"/>
      </w:pPr>
      <w:r w:rsidRPr="00627375">
        <w:rPr>
          <w:rFonts w:hint="eastAsia"/>
        </w:rPr>
        <w:t>name VARCHAR(50) NOT</w:t>
      </w:r>
      <w:r>
        <w:rPr>
          <w:rFonts w:hint="eastAsia"/>
        </w:rPr>
        <w:t xml:space="preserve"> </w:t>
      </w:r>
      <w:r w:rsidRPr="00627375">
        <w:rPr>
          <w:rFonts w:hint="eastAsia"/>
        </w:rPr>
        <w:t>NULL,</w:t>
      </w:r>
    </w:p>
    <w:p w:rsidR="00027023" w:rsidRPr="00627375" w:rsidRDefault="00027023" w:rsidP="00027023">
      <w:pPr>
        <w:ind w:leftChars="300" w:left="630" w:firstLineChars="200" w:firstLine="420"/>
      </w:pPr>
      <w:r>
        <w:rPr>
          <w:rFonts w:hint="eastAsia"/>
        </w:rPr>
        <w:t xml:space="preserve">price FLOAT </w:t>
      </w:r>
      <w:r w:rsidRPr="00627375">
        <w:t>NOT NULL</w:t>
      </w:r>
    </w:p>
    <w:p w:rsidR="00027023" w:rsidRPr="00627375" w:rsidRDefault="00027023" w:rsidP="00027023">
      <w:pPr>
        <w:ind w:leftChars="300" w:left="630"/>
      </w:pPr>
      <w:r w:rsidRPr="00627375">
        <w:t>);</w:t>
      </w:r>
    </w:p>
    <w:p w:rsidR="00027023" w:rsidRPr="00627375" w:rsidRDefault="00027023" w:rsidP="0002702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27375">
        <w:rPr>
          <w:rFonts w:hint="eastAsia"/>
        </w:rPr>
        <w:t>--</w:t>
      </w:r>
      <w:r w:rsidRPr="00627375">
        <w:rPr>
          <w:rFonts w:hint="eastAsia"/>
        </w:rPr>
        <w:t>向表中插入数据</w:t>
      </w:r>
      <w:r>
        <w:rPr>
          <w:rFonts w:hint="eastAsia"/>
        </w:rPr>
        <w:t>：</w:t>
      </w:r>
    </w:p>
    <w:p w:rsidR="00027023" w:rsidRDefault="00027023" w:rsidP="00027023">
      <w:pPr>
        <w:ind w:leftChars="300" w:left="630"/>
      </w:pPr>
      <w:r>
        <w:t>INSERT INTO book</w:t>
      </w:r>
    </w:p>
    <w:p w:rsidR="00027023" w:rsidRDefault="00027023" w:rsidP="00027023">
      <w:pPr>
        <w:ind w:leftChars="300" w:left="630" w:firstLineChars="300" w:firstLine="630"/>
      </w:pPr>
      <w:r>
        <w:t>VALUE (1,</w:t>
      </w:r>
      <w:r>
        <w:rPr>
          <w:rFonts w:hint="eastAsia"/>
        </w:rPr>
        <w:t>'Java</w:t>
      </w:r>
      <w:r>
        <w:rPr>
          <w:rFonts w:hint="eastAsia"/>
        </w:rPr>
        <w:t>基础入门</w:t>
      </w:r>
      <w:r>
        <w:rPr>
          <w:rFonts w:hint="eastAsia"/>
        </w:rPr>
        <w:t>',</w:t>
      </w:r>
      <w:r>
        <w:t>44.5),</w:t>
      </w:r>
    </w:p>
    <w:p w:rsidR="00027023" w:rsidRDefault="00027023" w:rsidP="00027023">
      <w:pPr>
        <w:ind w:leftChars="300" w:left="630"/>
      </w:pPr>
      <w:r>
        <w:t xml:space="preserve">      </w:t>
      </w:r>
      <w:r>
        <w:rPr>
          <w:rFonts w:hint="eastAsia"/>
        </w:rPr>
        <w:t xml:space="preserve">      </w:t>
      </w:r>
      <w:r>
        <w:t>(2,</w:t>
      </w:r>
      <w:r>
        <w:rPr>
          <w:rFonts w:hint="eastAsia"/>
        </w:rPr>
        <w:t>'MySQL</w:t>
      </w:r>
      <w:r>
        <w:rPr>
          <w:rFonts w:hint="eastAsia"/>
        </w:rPr>
        <w:t>数据库入门</w:t>
      </w:r>
      <w:r>
        <w:rPr>
          <w:rFonts w:hint="eastAsia"/>
        </w:rPr>
        <w:t>',</w:t>
      </w:r>
      <w:r>
        <w:t>39.5),</w:t>
      </w:r>
    </w:p>
    <w:p w:rsidR="00027023" w:rsidRDefault="00027023" w:rsidP="00027023">
      <w:pPr>
        <w:ind w:leftChars="300" w:left="630"/>
      </w:pPr>
      <w:r>
        <w:t xml:space="preserve">      </w:t>
      </w:r>
      <w:r>
        <w:rPr>
          <w:rFonts w:hint="eastAsia"/>
        </w:rPr>
        <w:t xml:space="preserve">      </w:t>
      </w:r>
      <w:r>
        <w:t>(3,</w:t>
      </w:r>
      <w:r>
        <w:rPr>
          <w:rFonts w:hint="eastAsia"/>
        </w:rPr>
        <w:t>'</w:t>
      </w:r>
      <w:r>
        <w:rPr>
          <w:rFonts w:hint="eastAsia"/>
        </w:rPr>
        <w:t>网页设计与制作</w:t>
      </w:r>
      <w:r>
        <w:rPr>
          <w:rFonts w:hint="eastAsia"/>
        </w:rPr>
        <w:t>',</w:t>
      </w:r>
      <w:r>
        <w:t>39.5);</w:t>
      </w:r>
    </w:p>
    <w:p w:rsidR="00027023" w:rsidRPr="00627375" w:rsidRDefault="00027023" w:rsidP="0002702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27375">
        <w:rPr>
          <w:rFonts w:hint="eastAsia"/>
        </w:rPr>
        <w:t>--</w:t>
      </w:r>
      <w:r w:rsidRPr="00627375">
        <w:rPr>
          <w:rFonts w:hint="eastAsia"/>
        </w:rPr>
        <w:t>创建存储过程</w:t>
      </w:r>
      <w:r>
        <w:rPr>
          <w:rFonts w:hint="eastAsia"/>
        </w:rPr>
        <w:t>total</w:t>
      </w:r>
      <w:r>
        <w:rPr>
          <w:rFonts w:hint="eastAsia"/>
        </w:rPr>
        <w:t>：</w:t>
      </w:r>
    </w:p>
    <w:p w:rsidR="00027023" w:rsidRDefault="00027023" w:rsidP="00027023">
      <w:pPr>
        <w:ind w:leftChars="300" w:left="630"/>
      </w:pPr>
      <w:r>
        <w:t>DELIMITER //</w:t>
      </w:r>
    </w:p>
    <w:p w:rsidR="00027023" w:rsidRDefault="00027023" w:rsidP="00027023">
      <w:pPr>
        <w:ind w:leftChars="300" w:left="630"/>
      </w:pPr>
      <w:r>
        <w:t>CREATE PROCEDURE total(OUT COUNT INT)</w:t>
      </w:r>
    </w:p>
    <w:p w:rsidR="00027023" w:rsidRDefault="00027023" w:rsidP="00027023">
      <w:pPr>
        <w:ind w:leftChars="300" w:left="630"/>
      </w:pPr>
      <w:r>
        <w:t>BEGIN</w:t>
      </w:r>
    </w:p>
    <w:p w:rsidR="00027023" w:rsidRDefault="00027023" w:rsidP="00027023">
      <w:pPr>
        <w:ind w:leftChars="300" w:left="630"/>
      </w:pPr>
      <w:r>
        <w:t>DECLARE itmp FLOAT;</w:t>
      </w:r>
    </w:p>
    <w:p w:rsidR="00027023" w:rsidRDefault="00027023" w:rsidP="00027023">
      <w:pPr>
        <w:ind w:leftChars="300" w:left="630"/>
      </w:pPr>
      <w:r>
        <w:t>DECLARE cur_id CURSOR FOR SELECT price FROM book;</w:t>
      </w:r>
    </w:p>
    <w:p w:rsidR="00027023" w:rsidRDefault="00027023" w:rsidP="00027023">
      <w:pPr>
        <w:ind w:leftChars="300" w:left="630"/>
      </w:pPr>
      <w:r>
        <w:t>DECLARE EXIT HANDLER FOR NOT FOUND CLOSE cur_id;</w:t>
      </w:r>
    </w:p>
    <w:p w:rsidR="00027023" w:rsidRDefault="00027023" w:rsidP="00027023">
      <w:pPr>
        <w:ind w:leftChars="300" w:left="630"/>
      </w:pPr>
      <w:r>
        <w:t>SELECT COUNT(*) INTO COUNT FROM book;</w:t>
      </w:r>
    </w:p>
    <w:p w:rsidR="00027023" w:rsidRDefault="00027023" w:rsidP="00027023">
      <w:pPr>
        <w:ind w:leftChars="300" w:left="630"/>
      </w:pPr>
      <w:r>
        <w:t>SET @totalprice=0;</w:t>
      </w:r>
    </w:p>
    <w:p w:rsidR="00027023" w:rsidRDefault="00027023" w:rsidP="00027023">
      <w:pPr>
        <w:ind w:leftChars="300" w:left="630"/>
      </w:pPr>
      <w:r>
        <w:t>OPEN cur_id;</w:t>
      </w:r>
    </w:p>
    <w:p w:rsidR="00027023" w:rsidRDefault="00027023" w:rsidP="00027023">
      <w:pPr>
        <w:ind w:leftChars="300" w:left="630"/>
      </w:pPr>
      <w:r>
        <w:t>REPEAT</w:t>
      </w:r>
    </w:p>
    <w:p w:rsidR="00027023" w:rsidRDefault="00027023" w:rsidP="00027023">
      <w:pPr>
        <w:ind w:leftChars="300" w:left="630"/>
      </w:pPr>
      <w:r>
        <w:t>FETCH cur_id INTO itmp;</w:t>
      </w:r>
    </w:p>
    <w:p w:rsidR="00027023" w:rsidRDefault="00027023" w:rsidP="00027023">
      <w:pPr>
        <w:ind w:leftChars="300" w:left="630"/>
      </w:pPr>
      <w:r>
        <w:t>IF itmp&gt;0</w:t>
      </w:r>
    </w:p>
    <w:p w:rsidR="00027023" w:rsidRDefault="00027023" w:rsidP="00027023">
      <w:pPr>
        <w:ind w:leftChars="300" w:left="630"/>
      </w:pPr>
      <w:r>
        <w:t>THEN SET @totalprice= @totalprice+itmp;</w:t>
      </w:r>
    </w:p>
    <w:p w:rsidR="00027023" w:rsidRDefault="00027023" w:rsidP="00027023">
      <w:pPr>
        <w:ind w:leftChars="300" w:left="630"/>
      </w:pPr>
      <w:r>
        <w:t>END IF;</w:t>
      </w:r>
    </w:p>
    <w:p w:rsidR="00027023" w:rsidRDefault="00027023" w:rsidP="00027023">
      <w:pPr>
        <w:ind w:leftChars="300" w:left="630"/>
      </w:pPr>
      <w:r>
        <w:t>UNTIL 0 END REPEAT;</w:t>
      </w:r>
    </w:p>
    <w:p w:rsidR="00027023" w:rsidRDefault="00027023" w:rsidP="00027023">
      <w:pPr>
        <w:ind w:leftChars="300" w:left="630"/>
      </w:pPr>
      <w:r>
        <w:t>CLOSE cur_id;</w:t>
      </w:r>
    </w:p>
    <w:p w:rsidR="00027023" w:rsidRDefault="00027023" w:rsidP="00027023">
      <w:pPr>
        <w:ind w:leftChars="300" w:left="630"/>
      </w:pPr>
      <w:r>
        <w:t>END //</w:t>
      </w:r>
    </w:p>
    <w:p w:rsidR="00027023" w:rsidRPr="00627375" w:rsidRDefault="00027023" w:rsidP="0002702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27375">
        <w:rPr>
          <w:rFonts w:hint="eastAsia"/>
        </w:rPr>
        <w:t>--</w:t>
      </w:r>
      <w:r w:rsidRPr="00627375">
        <w:rPr>
          <w:rFonts w:hint="eastAsia"/>
        </w:rPr>
        <w:t>调用存储过程</w:t>
      </w:r>
      <w:r>
        <w:rPr>
          <w:rFonts w:hint="eastAsia"/>
        </w:rPr>
        <w:t>total</w:t>
      </w:r>
      <w:r>
        <w:rPr>
          <w:rFonts w:hint="eastAsia"/>
        </w:rPr>
        <w:t>：</w:t>
      </w:r>
    </w:p>
    <w:p w:rsidR="00027023" w:rsidRPr="00627375" w:rsidRDefault="00027023" w:rsidP="00027023">
      <w:pPr>
        <w:ind w:leftChars="300" w:left="630"/>
      </w:pPr>
      <w:r w:rsidRPr="00627375">
        <w:t xml:space="preserve">CALL </w:t>
      </w:r>
      <w:r>
        <w:rPr>
          <w:rFonts w:hint="eastAsia"/>
        </w:rPr>
        <w:t>total</w:t>
      </w:r>
      <w:r>
        <w:t>(@count) //</w:t>
      </w:r>
    </w:p>
    <w:p w:rsidR="00027023" w:rsidRPr="00627375" w:rsidRDefault="00027023" w:rsidP="00027023">
      <w:pPr>
        <w:ind w:leftChars="300" w:left="630"/>
      </w:pPr>
      <w:r w:rsidRPr="00627375">
        <w:t>SELECT @count,@</w:t>
      </w:r>
      <w:r>
        <w:rPr>
          <w:rFonts w:hint="eastAsia"/>
        </w:rPr>
        <w:t>totalprice</w:t>
      </w:r>
      <w:r w:rsidRPr="00627375">
        <w:t xml:space="preserve"> //</w:t>
      </w:r>
    </w:p>
    <w:p w:rsidR="00027023" w:rsidRPr="004858A1" w:rsidRDefault="00027023" w:rsidP="00027023"/>
    <w:p w:rsidR="0066349C" w:rsidRPr="00027023" w:rsidRDefault="0066349C" w:rsidP="00027023">
      <w:bookmarkStart w:id="0" w:name="_GoBack"/>
      <w:bookmarkEnd w:id="0"/>
    </w:p>
    <w:sectPr w:rsidR="0066349C" w:rsidRPr="0002702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0A0" w:rsidRDefault="008060A0" w:rsidP="00646187">
      <w:r>
        <w:separator/>
      </w:r>
    </w:p>
  </w:endnote>
  <w:endnote w:type="continuationSeparator" w:id="0">
    <w:p w:rsidR="008060A0" w:rsidRDefault="008060A0" w:rsidP="0064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87" w:rsidRDefault="00027023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-1155700</wp:posOffset>
          </wp:positionH>
          <wp:positionV relativeFrom="paragraph">
            <wp:posOffset>-127635</wp:posOffset>
          </wp:positionV>
          <wp:extent cx="7571740" cy="92646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0A0" w:rsidRDefault="008060A0" w:rsidP="00646187">
      <w:r>
        <w:separator/>
      </w:r>
    </w:p>
  </w:footnote>
  <w:footnote w:type="continuationSeparator" w:id="0">
    <w:p w:rsidR="008060A0" w:rsidRDefault="008060A0" w:rsidP="00646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87" w:rsidRDefault="00027023">
    <w:pPr>
      <w:pStyle w:val="a3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-531495</wp:posOffset>
          </wp:positionV>
          <wp:extent cx="7597140" cy="906145"/>
          <wp:effectExtent l="0" t="0" r="0" b="0"/>
          <wp:wrapNone/>
          <wp:docPr id="1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05B"/>
    <w:multiLevelType w:val="hybridMultilevel"/>
    <w:tmpl w:val="A6E2B91C"/>
    <w:lvl w:ilvl="0" w:tplc="32DED20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3570EB"/>
    <w:multiLevelType w:val="hybridMultilevel"/>
    <w:tmpl w:val="132CDC92"/>
    <w:lvl w:ilvl="0" w:tplc="6EB2008A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D5707A"/>
    <w:multiLevelType w:val="hybridMultilevel"/>
    <w:tmpl w:val="040C7FBE"/>
    <w:lvl w:ilvl="0" w:tplc="F7228EBA">
      <w:start w:val="1"/>
      <w:numFmt w:val="decimal"/>
      <w:lvlText w:val="%1、"/>
      <w:lvlJc w:val="left"/>
      <w:pPr>
        <w:ind w:left="786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29642B68"/>
    <w:multiLevelType w:val="hybridMultilevel"/>
    <w:tmpl w:val="C5861D1A"/>
    <w:lvl w:ilvl="0" w:tplc="929AAEC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E8276BA"/>
    <w:multiLevelType w:val="hybridMultilevel"/>
    <w:tmpl w:val="3448063E"/>
    <w:lvl w:ilvl="0" w:tplc="7EFCFFFC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8F218B"/>
    <w:multiLevelType w:val="hybridMultilevel"/>
    <w:tmpl w:val="DE3C2F8E"/>
    <w:lvl w:ilvl="0" w:tplc="A058EA2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3E3C54"/>
    <w:multiLevelType w:val="hybridMultilevel"/>
    <w:tmpl w:val="D0E6A0DC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312CAEC0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935CCA6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E563AE8"/>
    <w:multiLevelType w:val="hybridMultilevel"/>
    <w:tmpl w:val="4B38F93C"/>
    <w:lvl w:ilvl="0" w:tplc="3CFE5228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65768A"/>
    <w:multiLevelType w:val="hybridMultilevel"/>
    <w:tmpl w:val="D190FF9C"/>
    <w:lvl w:ilvl="0" w:tplc="A6E8BD1E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DF074A"/>
    <w:multiLevelType w:val="hybridMultilevel"/>
    <w:tmpl w:val="BBC61308"/>
    <w:lvl w:ilvl="0" w:tplc="8DC68F3E">
      <w:start w:val="1"/>
      <w:numFmt w:val="decimal"/>
      <w:lvlText w:val="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D4"/>
    <w:rsid w:val="00027023"/>
    <w:rsid w:val="000A0776"/>
    <w:rsid w:val="006360A9"/>
    <w:rsid w:val="00646187"/>
    <w:rsid w:val="0066349C"/>
    <w:rsid w:val="00784E05"/>
    <w:rsid w:val="008060A0"/>
    <w:rsid w:val="00D418D4"/>
    <w:rsid w:val="00E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38430-D458-43F3-9B13-28E82DC6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rsid w:val="00D418D4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1"/>
    <w:uiPriority w:val="9"/>
    <w:qFormat/>
    <w:rsid w:val="00D418D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1"/>
    <w:uiPriority w:val="9"/>
    <w:qFormat/>
    <w:rsid w:val="00D418D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4618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46187"/>
    <w:rPr>
      <w:kern w:val="2"/>
      <w:sz w:val="18"/>
      <w:szCs w:val="18"/>
    </w:rPr>
  </w:style>
  <w:style w:type="character" w:customStyle="1" w:styleId="10">
    <w:name w:val="标题 1 字符"/>
    <w:basedOn w:val="a0"/>
    <w:uiPriority w:val="9"/>
    <w:rsid w:val="00D418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D418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D418D4"/>
    <w:rPr>
      <w:b/>
      <w:bCs/>
      <w:kern w:val="2"/>
      <w:sz w:val="32"/>
      <w:szCs w:val="32"/>
    </w:rPr>
  </w:style>
  <w:style w:type="paragraph" w:customStyle="1" w:styleId="310">
    <w:name w:val="3.1 节"/>
    <w:basedOn w:val="2"/>
    <w:link w:val="31Char"/>
    <w:rsid w:val="00D418D4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a7">
    <w:name w:val="例程代码（无行号）"/>
    <w:basedOn w:val="a"/>
    <w:rsid w:val="00D418D4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"/>
    <w:rsid w:val="00D418D4"/>
    <w:pPr>
      <w:numPr>
        <w:ilvl w:val="1"/>
        <w:numId w:val="2"/>
      </w:numPr>
      <w:jc w:val="center"/>
    </w:pPr>
    <w:rPr>
      <w:rFonts w:ascii="Times New Roman" w:hAnsi="Times New Roman"/>
      <w:szCs w:val="24"/>
    </w:rPr>
  </w:style>
  <w:style w:type="paragraph" w:customStyle="1" w:styleId="Java">
    <w:name w:val="Java 正文"/>
    <w:basedOn w:val="a"/>
    <w:link w:val="JavaChar"/>
    <w:rsid w:val="00D418D4"/>
    <w:pPr>
      <w:ind w:firstLineChars="200" w:firstLine="420"/>
    </w:pPr>
    <w:rPr>
      <w:rFonts w:ascii="Times New Roman" w:hAnsi="Times New Roman" w:cs="宋体"/>
      <w:szCs w:val="20"/>
    </w:rPr>
  </w:style>
  <w:style w:type="paragraph" w:styleId="a8">
    <w:name w:val="List Paragraph"/>
    <w:basedOn w:val="a"/>
    <w:uiPriority w:val="34"/>
    <w:qFormat/>
    <w:rsid w:val="00D418D4"/>
    <w:pPr>
      <w:ind w:firstLineChars="200" w:firstLine="420"/>
    </w:pPr>
  </w:style>
  <w:style w:type="character" w:customStyle="1" w:styleId="JavaChar">
    <w:name w:val="Java 正文 Char"/>
    <w:link w:val="Java"/>
    <w:rsid w:val="00D418D4"/>
    <w:rPr>
      <w:rFonts w:ascii="Times New Roman" w:hAnsi="Times New Roman" w:cs="宋体"/>
      <w:kern w:val="2"/>
      <w:sz w:val="21"/>
    </w:rPr>
  </w:style>
  <w:style w:type="character" w:customStyle="1" w:styleId="11">
    <w:name w:val="标题 1 字符1"/>
    <w:link w:val="1"/>
    <w:uiPriority w:val="9"/>
    <w:rsid w:val="00D418D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1">
    <w:name w:val="标题 2 字符1"/>
    <w:aliases w:val="节_样式 字符"/>
    <w:link w:val="2"/>
    <w:uiPriority w:val="9"/>
    <w:rsid w:val="00D418D4"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1"/>
    <w:aliases w:val="3.2 小节 字符"/>
    <w:link w:val="3"/>
    <w:uiPriority w:val="9"/>
    <w:rsid w:val="00D418D4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31Char">
    <w:name w:val="3.1 节 Char"/>
    <w:link w:val="310"/>
    <w:rsid w:val="00D418D4"/>
    <w:rPr>
      <w:rFonts w:ascii="Arial" w:eastAsia="楷体_GB2312" w:hAnsi="Arial" w:cs="宋体"/>
      <w:b/>
      <w:bCs/>
      <w:kern w:val="2"/>
      <w:sz w:val="32"/>
    </w:rPr>
  </w:style>
  <w:style w:type="table" w:styleId="a9">
    <w:name w:val="Table Grid"/>
    <w:basedOn w:val="a1"/>
    <w:uiPriority w:val="59"/>
    <w:rsid w:val="0002702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d&#25209;&#37327;&#25442;&#27169;&#26495;\PPT&#38142;&#25509;&#25991;&#26723;_&#25945;&#2407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PPT链接文档_教师.dot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>Microsoft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</dc:creator>
  <cp:keywords/>
  <cp:lastModifiedBy>lucius</cp:lastModifiedBy>
  <cp:revision>2</cp:revision>
  <dcterms:created xsi:type="dcterms:W3CDTF">2016-08-31T07:17:00Z</dcterms:created>
  <dcterms:modified xsi:type="dcterms:W3CDTF">2016-08-31T07:17:00Z</dcterms:modified>
</cp:coreProperties>
</file>